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Pr="00A2093B" w:rsidRDefault="00A2093B" w:rsidP="00C6554A">
      <w:pPr>
        <w:pStyle w:val="Title"/>
        <w:rPr>
          <w:lang w:val="el-GR"/>
        </w:rPr>
      </w:pPr>
      <w:r>
        <w:rPr>
          <w:lang w:val="el-GR"/>
        </w:rPr>
        <w:t>Πρόβλημα Χρωματισμού Γράφου</w:t>
      </w:r>
    </w:p>
    <w:p w:rsidR="00C6554A" w:rsidRPr="00A2093B" w:rsidRDefault="00A2093B" w:rsidP="00C6554A">
      <w:pPr>
        <w:pStyle w:val="Subtitle"/>
        <w:rPr>
          <w:lang w:val="el-GR"/>
        </w:rPr>
      </w:pPr>
      <w:r>
        <w:rPr>
          <w:lang w:val="el-GR"/>
        </w:rPr>
        <w:t xml:space="preserve">Εργασια Τεχνητησ Νοημοσυνης και εμπειρων συστηματων Εαρινου εξαμηνου 2016-2017 </w:t>
      </w:r>
    </w:p>
    <w:p w:rsidR="00C6554A" w:rsidRPr="00A2093B" w:rsidRDefault="00A2093B" w:rsidP="00C6554A">
      <w:pPr>
        <w:pStyle w:val="ContactInfo"/>
        <w:rPr>
          <w:lang w:val="el-GR"/>
        </w:rPr>
      </w:pPr>
      <w:r>
        <w:rPr>
          <w:lang w:val="el-GR"/>
        </w:rPr>
        <w:t>Παναγιώτα</w:t>
      </w:r>
      <w:r w:rsidRPr="00A2093B">
        <w:rPr>
          <w:lang w:val="el-GR"/>
        </w:rPr>
        <w:t xml:space="preserve"> </w:t>
      </w:r>
      <w:r>
        <w:rPr>
          <w:lang w:val="el-GR"/>
        </w:rPr>
        <w:t>Θωμοπούλου</w:t>
      </w:r>
      <w:r w:rsidR="00C6554A" w:rsidRPr="00A2093B">
        <w:rPr>
          <w:lang w:val="el-GR"/>
        </w:rPr>
        <w:t xml:space="preserve"> | </w:t>
      </w:r>
      <w:r>
        <w:rPr>
          <w:lang w:val="el-GR"/>
        </w:rPr>
        <w:t>Π14053</w:t>
      </w:r>
      <w:r w:rsidR="00C6554A" w:rsidRPr="00A2093B">
        <w:rPr>
          <w:lang w:val="el-GR"/>
        </w:rPr>
        <w:t xml:space="preserve"> </w:t>
      </w:r>
      <w:r w:rsidR="00C6554A" w:rsidRPr="00A2093B">
        <w:rPr>
          <w:lang w:val="el-GR"/>
        </w:rPr>
        <w:br w:type="page"/>
      </w:r>
    </w:p>
    <w:p w:rsidR="00C6554A" w:rsidRPr="00A2093B" w:rsidRDefault="00A2093B" w:rsidP="00C6554A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:rsidR="00043517" w:rsidRPr="002330EC" w:rsidRDefault="00A2093B" w:rsidP="002330EC">
      <w:pPr>
        <w:rPr>
          <w:lang w:val="el-GR"/>
        </w:rPr>
      </w:pPr>
      <w:r>
        <w:rPr>
          <w:lang w:val="el-GR"/>
        </w:rPr>
        <w:t xml:space="preserve">Η εργασία αυτή γράφτηκε σε </w:t>
      </w:r>
      <w:r>
        <w:rPr>
          <w:lang w:val="en-GB"/>
        </w:rPr>
        <w:t>C</w:t>
      </w:r>
      <w:r w:rsidRPr="00A2093B">
        <w:rPr>
          <w:lang w:val="el-GR"/>
        </w:rPr>
        <w:t xml:space="preserve">++ </w:t>
      </w:r>
      <w:r>
        <w:rPr>
          <w:lang w:val="el-GR"/>
        </w:rPr>
        <w:t>για λόγους ταχύτητας. Το πρόβλημα που επιλύει ε</w:t>
      </w:r>
      <w:r w:rsidR="002330EC">
        <w:rPr>
          <w:lang w:val="el-GR"/>
        </w:rPr>
        <w:t xml:space="preserve">ίναι το </w:t>
      </w:r>
      <w:r>
        <w:rPr>
          <w:lang w:val="el-GR"/>
        </w:rPr>
        <w:t>πρόβλημα</w:t>
      </w:r>
      <w:r w:rsidR="002330EC">
        <w:rPr>
          <w:lang w:val="el-GR"/>
        </w:rPr>
        <w:t xml:space="preserve"> χρωματισμού γράφου με χρήση γενετικών αλγορίθμων και η εκφώνηση βρίσκεται στον φάκελο </w:t>
      </w:r>
      <w:r w:rsidR="00043517">
        <w:rPr>
          <w:lang w:val="el-GR"/>
        </w:rPr>
        <w:t>με</w:t>
      </w:r>
      <w:r w:rsidR="002330EC">
        <w:rPr>
          <w:lang w:val="el-GR"/>
        </w:rPr>
        <w:t xml:space="preserve"> όνομα</w:t>
      </w:r>
      <w:r w:rsidR="00043517">
        <w:rPr>
          <w:lang w:val="el-GR"/>
        </w:rPr>
        <w:t xml:space="preserve"> αρχείου</w:t>
      </w:r>
      <w:r w:rsidR="002330EC">
        <w:rPr>
          <w:lang w:val="el-GR"/>
        </w:rPr>
        <w:t xml:space="preserve"> </w:t>
      </w:r>
      <w:r w:rsidR="002330EC" w:rsidRPr="002330EC">
        <w:rPr>
          <w:lang w:val="el-GR"/>
        </w:rPr>
        <w:t>“</w:t>
      </w:r>
      <w:hyperlink r:id="rId8" w:history="1">
        <w:r w:rsidR="002330EC" w:rsidRPr="002330EC">
          <w:rPr>
            <w:rStyle w:val="Hyperlink"/>
            <w:lang w:val="en-GB"/>
          </w:rPr>
          <w:t>Problem</w:t>
        </w:r>
        <w:r w:rsidR="004A1CAC" w:rsidRPr="004A1CAC">
          <w:rPr>
            <w:rStyle w:val="Hyperlink"/>
            <w:lang w:val="el-GR"/>
          </w:rPr>
          <w:t>.</w:t>
        </w:r>
        <w:r w:rsidR="004A1CAC">
          <w:rPr>
            <w:rStyle w:val="Hyperlink"/>
            <w:lang w:val="en-GB"/>
          </w:rPr>
          <w:t>doc</w:t>
        </w:r>
      </w:hyperlink>
      <w:r w:rsidR="002330EC" w:rsidRPr="002330EC">
        <w:rPr>
          <w:lang w:val="el-GR"/>
        </w:rPr>
        <w:t>”</w:t>
      </w:r>
      <w:r w:rsidR="002330EC">
        <w:rPr>
          <w:lang w:val="el-GR"/>
        </w:rPr>
        <w:t>.</w:t>
      </w:r>
      <w:r>
        <w:rPr>
          <w:lang w:val="el-GR"/>
        </w:rPr>
        <w:t xml:space="preserve">  </w:t>
      </w:r>
    </w:p>
    <w:p w:rsidR="002330EC" w:rsidRPr="00043517" w:rsidRDefault="002330EC" w:rsidP="002330EC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  <w:lang w:val="el-GR"/>
        </w:rPr>
      </w:pPr>
    </w:p>
    <w:p w:rsidR="002330EC" w:rsidRDefault="00043517" w:rsidP="00043517">
      <w:pPr>
        <w:pStyle w:val="Heading1"/>
        <w:rPr>
          <w:lang w:val="el-GR"/>
        </w:rPr>
      </w:pPr>
      <w:r>
        <w:rPr>
          <w:lang w:val="el-GR"/>
        </w:rPr>
        <w:t>Χρήση του προγράμματος</w:t>
      </w:r>
    </w:p>
    <w:p w:rsidR="00D507B4" w:rsidRPr="004A1CAC" w:rsidRDefault="00D507B4" w:rsidP="00D507B4">
      <w:pPr>
        <w:pStyle w:val="Heading3"/>
        <w:rPr>
          <w:lang w:val="el-GR"/>
        </w:rPr>
      </w:pPr>
      <w:r>
        <w:rPr>
          <w:lang w:val="en-GB"/>
        </w:rPr>
        <w:t>Input</w:t>
      </w:r>
    </w:p>
    <w:p w:rsidR="00043517" w:rsidRDefault="00043517" w:rsidP="00043517">
      <w:pPr>
        <w:rPr>
          <w:lang w:val="el-GR"/>
        </w:rPr>
      </w:pPr>
      <w:r>
        <w:rPr>
          <w:lang w:val="el-GR"/>
        </w:rPr>
        <w:t>Το πρόγραμμα παίρνει σαν είσοδο</w:t>
      </w:r>
      <w:r w:rsidR="003D42F9" w:rsidRPr="003D42F9">
        <w:rPr>
          <w:lang w:val="el-GR"/>
        </w:rPr>
        <w:t xml:space="preserve"> </w:t>
      </w:r>
      <w:r w:rsidR="003D42F9">
        <w:rPr>
          <w:lang w:val="el-GR"/>
        </w:rPr>
        <w:t xml:space="preserve">το όνομα του αρχείου </w:t>
      </w:r>
      <w:r w:rsidRPr="00043517">
        <w:rPr>
          <w:lang w:val="el-GR"/>
        </w:rPr>
        <w:t>.</w:t>
      </w:r>
      <w:r>
        <w:rPr>
          <w:lang w:val="en-GB"/>
        </w:rPr>
        <w:t>txt</w:t>
      </w:r>
      <w:r w:rsidR="003D42F9">
        <w:rPr>
          <w:lang w:val="el-GR"/>
        </w:rPr>
        <w:t xml:space="preserve"> (πχ. </w:t>
      </w:r>
      <w:r w:rsidR="003D42F9">
        <w:rPr>
          <w:lang w:val="en-GB"/>
        </w:rPr>
        <w:t>blocks</w:t>
      </w:r>
      <w:r w:rsidR="003D42F9" w:rsidRPr="003D42F9">
        <w:rPr>
          <w:lang w:val="el-GR"/>
        </w:rPr>
        <w:t>_1)</w:t>
      </w:r>
      <w:r w:rsidR="00B664F7" w:rsidRPr="00B664F7">
        <w:rPr>
          <w:lang w:val="el-GR"/>
        </w:rPr>
        <w:t>.</w:t>
      </w:r>
      <w:r w:rsidR="00B15536">
        <w:rPr>
          <w:lang w:val="el-GR"/>
        </w:rPr>
        <w:t xml:space="preserve"> Κάθε</w:t>
      </w:r>
      <w:r w:rsidR="00B664F7" w:rsidRPr="00F63500">
        <w:rPr>
          <w:lang w:val="el-GR"/>
        </w:rPr>
        <w:t xml:space="preserve"> </w:t>
      </w:r>
      <w:r w:rsidR="00B15536">
        <w:rPr>
          <w:lang w:val="el-GR"/>
        </w:rPr>
        <w:t xml:space="preserve">γραμμή </w:t>
      </w:r>
      <w:r w:rsidR="00B664F7" w:rsidRPr="00F63500">
        <w:rPr>
          <w:lang w:val="el-GR"/>
        </w:rPr>
        <w:t xml:space="preserve"> </w:t>
      </w:r>
      <w:r w:rsidR="00B664F7">
        <w:rPr>
          <w:lang w:val="el-GR"/>
        </w:rPr>
        <w:t xml:space="preserve">του αρχείου </w:t>
      </w:r>
      <w:r w:rsidR="00B15536">
        <w:rPr>
          <w:lang w:val="el-GR"/>
        </w:rPr>
        <w:t xml:space="preserve">απεικονίζει ένα </w:t>
      </w:r>
      <w:r w:rsidR="00D507B4">
        <w:rPr>
          <w:lang w:val="el-GR"/>
        </w:rPr>
        <w:t>κομμάτι</w:t>
      </w:r>
      <w:r w:rsidR="00B15536">
        <w:rPr>
          <w:lang w:val="el-GR"/>
        </w:rPr>
        <w:t xml:space="preserve">. Οι αριθμοί που βρίσκονται σε κάθε γραμμή είναι οι αριθμοί των κομματιών που «ακουμπάνε» το κουτί της συγκεκριμένης γραμμής. </w:t>
      </w:r>
      <w:r>
        <w:rPr>
          <w:lang w:val="el-GR"/>
        </w:rPr>
        <w:t>Για το πρώτο παράδειγμα της εργασίας το αρχείο πρέπει να δείχνει</w:t>
      </w:r>
      <w:r w:rsidR="00B15536">
        <w:rPr>
          <w:lang w:val="el-GR"/>
        </w:rPr>
        <w:t xml:space="preserve"> όπως η παρακάτω εικόνα:</w:t>
      </w:r>
    </w:p>
    <w:p w:rsidR="00B15536" w:rsidRDefault="00B15536" w:rsidP="00043517">
      <w:pPr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62317DBD" wp14:editId="1FB19487">
            <wp:extent cx="1857634" cy="221963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s.t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B4" w:rsidRDefault="00B15536" w:rsidP="00043517">
      <w:pPr>
        <w:rPr>
          <w:lang w:val="el-GR"/>
        </w:rPr>
      </w:pPr>
      <w:bookmarkStart w:id="5" w:name="_Hlk483238931"/>
      <w:r>
        <w:rPr>
          <w:lang w:val="el-GR"/>
        </w:rPr>
        <w:t xml:space="preserve">Στο συγκεκριμένο αρχείο </w:t>
      </w:r>
      <w:r>
        <w:rPr>
          <w:lang w:val="en-GB"/>
        </w:rPr>
        <w:t>txt</w:t>
      </w:r>
      <w:r w:rsidR="00D507B4">
        <w:rPr>
          <w:lang w:val="el-GR"/>
        </w:rPr>
        <w:t xml:space="preserve"> μπορούμε να δούμε ότι το κομμάτι με αριθμό 1 «ακουμπάει» τα κομμάτια 2, 3, 4, 13, 15, 16. Το κομμάτι 8 «ακουμπάει» τα κομμάτια 2, 9 και 14.</w:t>
      </w:r>
    </w:p>
    <w:bookmarkEnd w:id="5"/>
    <w:p w:rsidR="00B15536" w:rsidRPr="00D507B4" w:rsidRDefault="00D507B4" w:rsidP="00D507B4">
      <w:pPr>
        <w:pStyle w:val="Heading3"/>
        <w:rPr>
          <w:lang w:val="el-GR"/>
        </w:rPr>
      </w:pPr>
      <w:r>
        <w:rPr>
          <w:lang w:val="en-GB"/>
        </w:rPr>
        <w:t>Output</w:t>
      </w:r>
    </w:p>
    <w:p w:rsidR="00B664F7" w:rsidRDefault="00D507B4" w:rsidP="00D507B4">
      <w:pPr>
        <w:rPr>
          <w:lang w:val="el-GR"/>
        </w:rPr>
      </w:pPr>
      <w:r>
        <w:rPr>
          <w:lang w:val="el-GR"/>
        </w:rPr>
        <w:t>Η έξοδος του προγράμματος θα πρέπει να εμφανίσει</w:t>
      </w:r>
      <w:r w:rsidR="00B664F7">
        <w:rPr>
          <w:lang w:val="el-GR"/>
        </w:rPr>
        <w:t>:</w:t>
      </w:r>
    </w:p>
    <w:p w:rsidR="00B664F7" w:rsidRDefault="00B664F7" w:rsidP="00B664F7">
      <w:pPr>
        <w:pStyle w:val="ListParagraph"/>
        <w:numPr>
          <w:ilvl w:val="0"/>
          <w:numId w:val="19"/>
        </w:numPr>
        <w:rPr>
          <w:lang w:val="el-GR"/>
        </w:rPr>
      </w:pPr>
      <w:r>
        <w:rPr>
          <w:lang w:val="el-GR"/>
        </w:rPr>
        <w:t xml:space="preserve">τον </w:t>
      </w:r>
      <w:r w:rsidR="00D507B4" w:rsidRPr="00B664F7">
        <w:rPr>
          <w:lang w:val="el-GR"/>
        </w:rPr>
        <w:t>καλύτερο</w:t>
      </w:r>
      <w:r>
        <w:rPr>
          <w:lang w:val="el-GR"/>
        </w:rPr>
        <w:t xml:space="preserve"> δυνατό</w:t>
      </w:r>
      <w:r w:rsidR="00D507B4" w:rsidRPr="00B664F7">
        <w:rPr>
          <w:lang w:val="el-GR"/>
        </w:rPr>
        <w:t xml:space="preserve"> βαθμό καταλληλότητας (</w:t>
      </w:r>
      <w:r w:rsidR="00D507B4" w:rsidRPr="00B664F7">
        <w:rPr>
          <w:lang w:val="en-GB"/>
        </w:rPr>
        <w:t>fitness</w:t>
      </w:r>
      <w:r w:rsidR="00D507B4" w:rsidRPr="00B664F7">
        <w:rPr>
          <w:lang w:val="el-GR"/>
        </w:rPr>
        <w:t xml:space="preserve"> </w:t>
      </w:r>
      <w:r w:rsidR="00D507B4" w:rsidRPr="00B664F7">
        <w:rPr>
          <w:lang w:val="en-GB"/>
        </w:rPr>
        <w:t>score</w:t>
      </w:r>
      <w:r w:rsidR="001B633B">
        <w:rPr>
          <w:lang w:val="el-GR"/>
        </w:rPr>
        <w:t>),</w:t>
      </w:r>
    </w:p>
    <w:p w:rsidR="00B664F7" w:rsidRDefault="00B664F7" w:rsidP="00B664F7">
      <w:pPr>
        <w:pStyle w:val="ListParagraph"/>
        <w:numPr>
          <w:ilvl w:val="0"/>
          <w:numId w:val="19"/>
        </w:numPr>
        <w:rPr>
          <w:lang w:val="el-GR"/>
        </w:rPr>
      </w:pPr>
      <w:r>
        <w:rPr>
          <w:lang w:val="el-GR"/>
        </w:rPr>
        <w:t>τον βαθμό καταλληλότητας του καλύτερου μέλους (που θα πρέπει να είναι ίδιος με τον παραπάνω βαθμό)</w:t>
      </w:r>
      <w:r w:rsidR="001B633B">
        <w:rPr>
          <w:lang w:val="el-GR"/>
        </w:rPr>
        <w:t>,</w:t>
      </w:r>
    </w:p>
    <w:p w:rsidR="001B633B" w:rsidRDefault="00B664F7" w:rsidP="00881B2D">
      <w:pPr>
        <w:pStyle w:val="ListParagraph"/>
        <w:numPr>
          <w:ilvl w:val="0"/>
          <w:numId w:val="19"/>
        </w:numPr>
        <w:rPr>
          <w:lang w:val="el-GR"/>
        </w:rPr>
      </w:pPr>
      <w:r>
        <w:rPr>
          <w:lang w:val="el-GR"/>
        </w:rPr>
        <w:t xml:space="preserve">το μέλος με </w:t>
      </w:r>
      <w:r w:rsidR="00D507B4" w:rsidRPr="00B664F7">
        <w:rPr>
          <w:lang w:val="el-GR"/>
        </w:rPr>
        <w:t>την μορφή ακέραιων αριθμών από το 0 έως το 3 για τα 4 διαφορετικά χρώματα</w:t>
      </w:r>
      <w:r>
        <w:rPr>
          <w:lang w:val="el-GR"/>
        </w:rPr>
        <w:t xml:space="preserve"> για κάθε κομμάτι του γράφου</w:t>
      </w:r>
      <w:r w:rsidR="00881B2D">
        <w:rPr>
          <w:lang w:val="el-GR"/>
        </w:rPr>
        <w:t>,</w:t>
      </w:r>
    </w:p>
    <w:p w:rsidR="00881B2D" w:rsidRDefault="00881B2D" w:rsidP="00881B2D">
      <w:pPr>
        <w:pStyle w:val="ListParagraph"/>
        <w:numPr>
          <w:ilvl w:val="0"/>
          <w:numId w:val="19"/>
        </w:numPr>
        <w:rPr>
          <w:lang w:val="el-GR"/>
        </w:rPr>
      </w:pPr>
      <w:r>
        <w:rPr>
          <w:lang w:val="el-GR"/>
        </w:rPr>
        <w:t xml:space="preserve">τον αριθμό των </w:t>
      </w:r>
      <w:r w:rsidR="00634A8B">
        <w:rPr>
          <w:lang w:val="el-GR"/>
        </w:rPr>
        <w:t>επαναλήψεων</w:t>
      </w:r>
      <w:r>
        <w:rPr>
          <w:lang w:val="el-GR"/>
        </w:rPr>
        <w:t xml:space="preserve"> που χρειάστηκαν και</w:t>
      </w:r>
    </w:p>
    <w:p w:rsidR="00881B2D" w:rsidRDefault="00634A8B" w:rsidP="00881B2D">
      <w:pPr>
        <w:pStyle w:val="ListParagraph"/>
        <w:numPr>
          <w:ilvl w:val="0"/>
          <w:numId w:val="19"/>
        </w:numPr>
        <w:rPr>
          <w:lang w:val="el-GR"/>
        </w:rPr>
      </w:pPr>
      <w:r>
        <w:rPr>
          <w:lang w:val="el-GR"/>
        </w:rPr>
        <w:t>τον χρόνο εκτέλεσης του προγράμματος.</w:t>
      </w:r>
    </w:p>
    <w:p w:rsidR="00F63500" w:rsidRPr="00F63500" w:rsidRDefault="00F63500" w:rsidP="00F63500">
      <w:pPr>
        <w:ind w:left="480"/>
        <w:rPr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3877216" cy="49155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_1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B4" w:rsidRDefault="00D507B4" w:rsidP="00DC2588">
      <w:pPr>
        <w:pStyle w:val="Heading1"/>
        <w:rPr>
          <w:lang w:val="el-GR"/>
        </w:rPr>
      </w:pPr>
      <w:r>
        <w:rPr>
          <w:lang w:val="el-GR"/>
        </w:rPr>
        <w:t xml:space="preserve">Γενική λογική </w:t>
      </w:r>
      <w:r w:rsidR="00DC2588">
        <w:rPr>
          <w:lang w:val="el-GR"/>
        </w:rPr>
        <w:t>προγράμματος</w:t>
      </w:r>
    </w:p>
    <w:p w:rsidR="00DC2588" w:rsidRDefault="00DC2588" w:rsidP="005A049B">
      <w:pPr>
        <w:rPr>
          <w:lang w:val="el-GR"/>
        </w:rPr>
      </w:pPr>
      <w:r>
        <w:rPr>
          <w:lang w:val="el-GR"/>
        </w:rPr>
        <w:t>Το πρόγραμμα υλοποιεί τα εξής βήματα της λογικής των γενετικών αλγορίθμων:</w:t>
      </w:r>
    </w:p>
    <w:p w:rsidR="00DC2588" w:rsidRDefault="00DC2588" w:rsidP="003D42F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Δημιουργία τυχαίου πληθυσμού με βάση πλήθος των κομματιών στο αρχείο </w:t>
      </w:r>
      <w:r>
        <w:rPr>
          <w:lang w:val="en-GB"/>
        </w:rPr>
        <w:t>blocks</w:t>
      </w:r>
      <w:r w:rsidRPr="00DC2588">
        <w:rPr>
          <w:lang w:val="el-GR"/>
        </w:rPr>
        <w:t>.</w:t>
      </w:r>
      <w:r>
        <w:rPr>
          <w:lang w:val="en-GB"/>
        </w:rPr>
        <w:t>txt</w:t>
      </w:r>
      <w:r w:rsidRPr="00DC2588">
        <w:rPr>
          <w:lang w:val="el-GR"/>
        </w:rPr>
        <w:t xml:space="preserve"> </w:t>
      </w:r>
      <w:r>
        <w:rPr>
          <w:lang w:val="el-GR"/>
        </w:rPr>
        <w:t>και αριθμού με βάση του προκαθορισμένου αριθμού πληθυσμού</w:t>
      </w:r>
    </w:p>
    <w:p w:rsidR="00DC2588" w:rsidRDefault="00DC2588" w:rsidP="003D42F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Υπολογισμός βαθμού καταλληλότητας για κάθε μέλος του πληθυσμού</w:t>
      </w:r>
    </w:p>
    <w:p w:rsidR="003D42F9" w:rsidRDefault="003D42F9" w:rsidP="003D42F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Αν κάποιο αποτέλεσμα έχει τον μέγιστο δυνατό βαθμό καταλληλότητας, το πρόγραμμα τερματίζει, αλλιώς το πρόγραμμα συνεχίζει</w:t>
      </w:r>
    </w:p>
    <w:p w:rsidR="00DC2588" w:rsidRPr="00DC2588" w:rsidRDefault="00DC2588" w:rsidP="003D42F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Επιλογή</w:t>
      </w:r>
      <w:r w:rsidR="004A1CAC">
        <w:rPr>
          <w:lang w:val="el-GR"/>
        </w:rPr>
        <w:t xml:space="preserve"> νέου</w:t>
      </w:r>
      <w:r>
        <w:rPr>
          <w:lang w:val="el-GR"/>
        </w:rPr>
        <w:t xml:space="preserve"> </w:t>
      </w:r>
      <w:r w:rsidR="004A1CAC">
        <w:rPr>
          <w:lang w:val="el-GR"/>
        </w:rPr>
        <w:t>πληθυσμού</w:t>
      </w:r>
      <w:r>
        <w:rPr>
          <w:lang w:val="el-GR"/>
        </w:rPr>
        <w:t xml:space="preserve"> σύμφωνα με τον αλγόριθμο επιλογής ρουλέτας (</w:t>
      </w:r>
      <w:r>
        <w:rPr>
          <w:lang w:val="en-GB"/>
        </w:rPr>
        <w:t>roulette</w:t>
      </w:r>
      <w:r w:rsidRPr="00DC2588">
        <w:rPr>
          <w:lang w:val="el-GR"/>
        </w:rPr>
        <w:t xml:space="preserve"> </w:t>
      </w:r>
      <w:r>
        <w:rPr>
          <w:lang w:val="en-GB"/>
        </w:rPr>
        <w:t>wheel</w:t>
      </w:r>
      <w:r w:rsidRPr="00DC2588">
        <w:rPr>
          <w:lang w:val="el-GR"/>
        </w:rPr>
        <w:t xml:space="preserve"> </w:t>
      </w:r>
      <w:r>
        <w:rPr>
          <w:lang w:val="en-GB"/>
        </w:rPr>
        <w:t>selection</w:t>
      </w:r>
      <w:r w:rsidRPr="00DC2588">
        <w:rPr>
          <w:lang w:val="el-GR"/>
        </w:rPr>
        <w:t>)</w:t>
      </w:r>
      <w:r w:rsidR="004A1CAC" w:rsidRPr="004A1CAC">
        <w:rPr>
          <w:lang w:val="el-GR"/>
        </w:rPr>
        <w:t xml:space="preserve"> </w:t>
      </w:r>
      <w:r w:rsidR="004A1CAC">
        <w:rPr>
          <w:lang w:val="el-GR"/>
        </w:rPr>
        <w:t>από τον αρχικό πληθυσμό</w:t>
      </w:r>
    </w:p>
    <w:p w:rsidR="004A1CAC" w:rsidRDefault="004A1CAC" w:rsidP="003D42F9">
      <w:pPr>
        <w:pStyle w:val="ListParagraph"/>
        <w:numPr>
          <w:ilvl w:val="0"/>
          <w:numId w:val="17"/>
        </w:numPr>
        <w:rPr>
          <w:lang w:val="el-GR"/>
        </w:rPr>
      </w:pPr>
      <w:r w:rsidRPr="004A1CAC">
        <w:rPr>
          <w:lang w:val="el-GR"/>
        </w:rPr>
        <w:t>Επιλογή γονέων με τον ίδιο αλγόριθμο για την δ</w:t>
      </w:r>
      <w:r w:rsidR="006B534C" w:rsidRPr="004A1CAC">
        <w:rPr>
          <w:lang w:val="el-GR"/>
        </w:rPr>
        <w:t xml:space="preserve">ημιουργία παιδιών </w:t>
      </w:r>
    </w:p>
    <w:p w:rsidR="004A1CAC" w:rsidRDefault="004A1CAC" w:rsidP="003D42F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Δημιουργία παιδιών με </w:t>
      </w:r>
      <w:r w:rsidR="003D42F9">
        <w:rPr>
          <w:lang w:val="el-GR"/>
        </w:rPr>
        <w:t>διασταύρωση ενός σημείου και τοποθέτηση στον νέο πληθυσμό</w:t>
      </w:r>
    </w:p>
    <w:p w:rsidR="006B534C" w:rsidRDefault="004A1CAC" w:rsidP="003D42F9">
      <w:pPr>
        <w:pStyle w:val="ListParagraph"/>
        <w:numPr>
          <w:ilvl w:val="0"/>
          <w:numId w:val="17"/>
        </w:numPr>
        <w:rPr>
          <w:lang w:val="el-GR"/>
        </w:rPr>
      </w:pPr>
      <w:r w:rsidRPr="004A1CAC">
        <w:rPr>
          <w:lang w:val="el-GR"/>
        </w:rPr>
        <w:t>Μετάλλαξη σημείου σε ποσοστό 10% στον συνολικό</w:t>
      </w:r>
      <w:r>
        <w:rPr>
          <w:lang w:val="el-GR"/>
        </w:rPr>
        <w:t xml:space="preserve"> νέο</w:t>
      </w:r>
      <w:r w:rsidRPr="004A1CAC">
        <w:rPr>
          <w:lang w:val="el-GR"/>
        </w:rPr>
        <w:t xml:space="preserve"> πληθυσμό</w:t>
      </w:r>
    </w:p>
    <w:p w:rsidR="003D42F9" w:rsidRPr="003D42F9" w:rsidRDefault="003D42F9" w:rsidP="003D42F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Υπολογισμός βαθμού καταλληλότητας για κάθε μέλος του νέου πληθυσμού</w:t>
      </w:r>
    </w:p>
    <w:p w:rsidR="003D42F9" w:rsidRPr="00B664F7" w:rsidRDefault="003D42F9" w:rsidP="00B664F7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Επιστροφή στο βήμα 3</w:t>
      </w:r>
    </w:p>
    <w:p w:rsidR="00B664F7" w:rsidRDefault="00B664F7" w:rsidP="005A049B">
      <w:pPr>
        <w:pStyle w:val="Heading1"/>
        <w:rPr>
          <w:lang w:val="el-GR"/>
        </w:rPr>
      </w:pPr>
      <w:r>
        <w:rPr>
          <w:lang w:val="el-GR"/>
        </w:rPr>
        <w:t xml:space="preserve">Η </w:t>
      </w:r>
      <w:r>
        <w:rPr>
          <w:lang w:val="en-GB"/>
        </w:rPr>
        <w:t xml:space="preserve">main </w:t>
      </w:r>
      <w:r>
        <w:rPr>
          <w:lang w:val="el-GR"/>
        </w:rPr>
        <w:t>του προγράμματος</w:t>
      </w:r>
    </w:p>
    <w:p w:rsidR="00F92CE3" w:rsidRDefault="005A049B" w:rsidP="005A049B">
      <w:pPr>
        <w:rPr>
          <w:lang w:val="el-GR"/>
        </w:rPr>
      </w:pPr>
      <w:r>
        <w:rPr>
          <w:lang w:val="el-GR"/>
        </w:rPr>
        <w:t xml:space="preserve">Στην </w:t>
      </w:r>
      <w:r>
        <w:rPr>
          <w:lang w:val="en-GB"/>
        </w:rPr>
        <w:t>main</w:t>
      </w:r>
      <w:r>
        <w:rPr>
          <w:lang w:val="el-GR"/>
        </w:rPr>
        <w:t xml:space="preserve"> συνάρτηση του προγράμματος δεχόμαστε το </w:t>
      </w:r>
      <w:r w:rsidR="00D35912">
        <w:rPr>
          <w:lang w:val="el-GR"/>
        </w:rPr>
        <w:t xml:space="preserve">όνομα του </w:t>
      </w:r>
      <w:r>
        <w:rPr>
          <w:lang w:val="el-GR"/>
        </w:rPr>
        <w:t>αρχείο</w:t>
      </w:r>
      <w:r w:rsidR="00D35912">
        <w:rPr>
          <w:lang w:val="el-GR"/>
        </w:rPr>
        <w:t>υ</w:t>
      </w:r>
      <w:r>
        <w:rPr>
          <w:lang w:val="el-GR"/>
        </w:rPr>
        <w:t xml:space="preserve"> με τα κομμάτια στην μεταβλητή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blockFileName</w:t>
      </w:r>
      <w:r w:rsidR="00D3591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D35912" w:rsidRPr="00D35912">
        <w:rPr>
          <w:lang w:val="el-GR"/>
        </w:rPr>
        <w:t>και καλούμε την συνάρτηση</w:t>
      </w:r>
      <w:r w:rsidR="00D3591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D3591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getTouchingBlocks</w:t>
      </w:r>
      <w:r w:rsidR="00D3591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D35912" w:rsidRPr="00D35912">
        <w:rPr>
          <w:lang w:val="el-GR"/>
        </w:rPr>
        <w:t>με όρισμα την</w:t>
      </w:r>
      <w:r w:rsidR="00D3591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D35912">
        <w:rPr>
          <w:rFonts w:ascii="Consolas" w:hAnsi="Consolas" w:cs="Consolas"/>
          <w:color w:val="000000"/>
          <w:sz w:val="19"/>
          <w:szCs w:val="19"/>
          <w:lang w:val="en-GB"/>
        </w:rPr>
        <w:t>blockFileName</w:t>
      </w:r>
      <w:r w:rsidR="00D35912" w:rsidRPr="00D3591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D35912" w:rsidRPr="00D35912">
        <w:rPr>
          <w:lang w:val="el-GR"/>
        </w:rPr>
        <w:t xml:space="preserve">για να επιστρέψουμε τα </w:t>
      </w:r>
      <w:bookmarkStart w:id="6" w:name="_GoBack"/>
      <w:r w:rsidR="00D35912" w:rsidRPr="00D35912">
        <w:rPr>
          <w:lang w:val="el-GR"/>
        </w:rPr>
        <w:t xml:space="preserve">κομμάτια </w:t>
      </w:r>
      <w:bookmarkEnd w:id="6"/>
      <w:r w:rsidR="00D35912" w:rsidRPr="00D35912">
        <w:rPr>
          <w:lang w:val="el-GR"/>
        </w:rPr>
        <w:t xml:space="preserve">που ακουμπάνε με άλλα κομμάτια στο </w:t>
      </w:r>
      <w:r w:rsidR="00D35912" w:rsidRPr="00D35912">
        <w:t>vector</w:t>
      </w:r>
      <w:r w:rsidR="00D35912" w:rsidRPr="00D3591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D35912">
        <w:rPr>
          <w:rFonts w:ascii="Consolas" w:hAnsi="Consolas" w:cs="Consolas"/>
          <w:color w:val="000000"/>
          <w:sz w:val="19"/>
          <w:szCs w:val="19"/>
          <w:lang w:val="en-GB"/>
        </w:rPr>
        <w:t>graph</w:t>
      </w:r>
      <w:r w:rsidR="00D35912" w:rsidRPr="00D35912">
        <w:rPr>
          <w:lang w:val="el-GR"/>
        </w:rPr>
        <w:t xml:space="preserve">. </w:t>
      </w:r>
      <w:r w:rsidR="00D35912" w:rsidRPr="00491000">
        <w:rPr>
          <w:lang w:val="el-GR"/>
        </w:rPr>
        <w:t>Σύμφωνα με το</w:t>
      </w:r>
      <w:r w:rsidR="00D3591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D35912">
        <w:rPr>
          <w:rFonts w:ascii="Consolas" w:hAnsi="Consolas" w:cs="Consolas"/>
          <w:color w:val="000000"/>
          <w:sz w:val="19"/>
          <w:szCs w:val="19"/>
          <w:lang w:val="en-GB"/>
        </w:rPr>
        <w:t>graph</w:t>
      </w:r>
      <w:r w:rsidR="00D35912" w:rsidRPr="00D35912">
        <w:rPr>
          <w:lang w:val="el-GR"/>
        </w:rPr>
        <w:t>, μπορο</w:t>
      </w:r>
      <w:r w:rsidR="00D35912" w:rsidRPr="00491000">
        <w:rPr>
          <w:lang w:val="el-GR"/>
        </w:rPr>
        <w:t xml:space="preserve">ύμε να βρούμε τον μέγιστο δυνατό βαθμό καταλληλότητας με την </w:t>
      </w:r>
      <w:r w:rsidR="00491000" w:rsidRPr="00491000">
        <w:rPr>
          <w:lang w:val="el-GR"/>
        </w:rPr>
        <w:t>συν</w:t>
      </w:r>
      <w:r w:rsidR="00491000">
        <w:rPr>
          <w:lang w:val="el-GR"/>
        </w:rPr>
        <w:t>ά</w:t>
      </w:r>
      <w:r w:rsidR="00D35912" w:rsidRPr="00491000">
        <w:rPr>
          <w:lang w:val="el-GR"/>
        </w:rPr>
        <w:t>ρτηση</w:t>
      </w:r>
      <w:r w:rsidR="00D3591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="00D35912">
        <w:rPr>
          <w:rFonts w:ascii="Consolas" w:hAnsi="Consolas" w:cs="Consolas"/>
          <w:color w:val="000000"/>
          <w:sz w:val="19"/>
          <w:szCs w:val="19"/>
          <w:lang w:val="en-GB"/>
        </w:rPr>
        <w:t>assignMaxFitness</w:t>
      </w:r>
      <w:r w:rsidR="00D35912" w:rsidRPr="00D35912">
        <w:rPr>
          <w:lang w:val="el-GR"/>
        </w:rPr>
        <w:t xml:space="preserve">. </w:t>
      </w:r>
    </w:p>
    <w:p w:rsidR="00F92CE3" w:rsidRDefault="00D35912" w:rsidP="005A049B">
      <w:pPr>
        <w:rPr>
          <w:lang w:val="el-GR"/>
        </w:rPr>
      </w:pPr>
      <w:r w:rsidRPr="00D35912">
        <w:rPr>
          <w:lang w:val="el-GR"/>
        </w:rPr>
        <w:t xml:space="preserve">Μετά αρχικοποιούμε τον πληθυσμό με την συνάρτηση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initialisePopulation</w:t>
      </w:r>
      <w:r w:rsidRPr="00D35912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Pr="00D35912">
        <w:rPr>
          <w:lang w:val="el-GR"/>
        </w:rPr>
        <w:t xml:space="preserve">και βρίσκουμε </w:t>
      </w:r>
      <w:r>
        <w:rPr>
          <w:lang w:val="el-GR"/>
        </w:rPr>
        <w:t>τους βαθμούς καταλληλότητας για κάθε μέλος του πληθυσμού</w:t>
      </w:r>
      <w:r w:rsidR="00884681">
        <w:rPr>
          <w:lang w:val="el-GR"/>
        </w:rPr>
        <w:t xml:space="preserve"> με την</w:t>
      </w:r>
      <w:r w:rsidR="00884681" w:rsidRPr="008846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 xml:space="preserve"> </w:t>
      </w:r>
      <w:r w:rsidR="0088468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applyFitness</w:t>
      </w:r>
      <w:r w:rsidR="00884681" w:rsidRPr="00F92CE3">
        <w:rPr>
          <w:lang w:val="el-GR"/>
        </w:rPr>
        <w:t xml:space="preserve"> και την καταλληλότητα του καλύτερου μέλους του πληθυσμού με την </w:t>
      </w:r>
      <w:r w:rsidR="00884681">
        <w:rPr>
          <w:rFonts w:ascii="Consolas" w:hAnsi="Consolas" w:cs="Consolas"/>
          <w:color w:val="000000"/>
          <w:sz w:val="19"/>
          <w:szCs w:val="19"/>
          <w:lang w:val="en-GB"/>
        </w:rPr>
        <w:t>findBestMember</w:t>
      </w:r>
      <w:r w:rsidRPr="00884681">
        <w:rPr>
          <w:lang w:val="el-GR"/>
        </w:rPr>
        <w:t>.</w:t>
      </w:r>
      <w:r w:rsidR="00884681" w:rsidRPr="00884681">
        <w:rPr>
          <w:lang w:val="el-GR"/>
        </w:rPr>
        <w:t xml:space="preserve"> </w:t>
      </w:r>
    </w:p>
    <w:p w:rsidR="00F92CE3" w:rsidRDefault="00884681" w:rsidP="005A049B">
      <w:pPr>
        <w:rPr>
          <w:lang w:val="el-GR"/>
        </w:rPr>
      </w:pPr>
      <w:r>
        <w:rPr>
          <w:lang w:val="el-GR"/>
        </w:rPr>
        <w:t xml:space="preserve">Ελέγχουμε αν το καλύτερο μέλος του πληθυσμού έχει την μέγιστη καταλληλότητα με την συνάρτηση </w:t>
      </w:r>
      <w:bookmarkStart w:id="7" w:name="_Hlk483237133"/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canTerminate</w:t>
      </w:r>
      <w:bookmarkEnd w:id="7"/>
      <w:r>
        <w:rPr>
          <w:lang w:val="el-GR"/>
        </w:rPr>
        <w:t xml:space="preserve">, και  αν δεν έχει βρεθεί ξεκινάμε την δημιουργία του καινούργιου πληθυσμού. </w:t>
      </w:r>
    </w:p>
    <w:p w:rsidR="00F92CE3" w:rsidRPr="00F92CE3" w:rsidRDefault="00F92CE3" w:rsidP="005A049B">
      <w:pPr>
        <w:rPr>
          <w:lang w:val="el-GR"/>
        </w:rPr>
      </w:pPr>
      <w:r>
        <w:rPr>
          <w:lang w:val="el-GR"/>
        </w:rPr>
        <w:t xml:space="preserve">Επιλέγουμε τους γονείς για την διασταύρωση ενός σημείου με την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parentRecombinationSelection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Pr="00F92CE3">
        <w:rPr>
          <w:lang w:val="el-GR"/>
        </w:rPr>
        <w:t>και δημιουργούμε τα παιδιά τους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ParentRecombination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).</w:t>
      </w:r>
    </w:p>
    <w:p w:rsidR="00F92CE3" w:rsidRDefault="00884681" w:rsidP="00F92CE3">
      <w:pPr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lang w:val="el-GR"/>
        </w:rPr>
        <w:t>Επιλέγουμε τους γονείς που θα παραμείνουν</w:t>
      </w:r>
      <w:r w:rsidR="00DF1DAD">
        <w:rPr>
          <w:lang w:val="el-GR"/>
        </w:rPr>
        <w:t xml:space="preserve"> στην νέα γενιά από την αρχική </w:t>
      </w:r>
      <w:r w:rsidR="00F92CE3">
        <w:rPr>
          <w:lang w:val="el-GR"/>
        </w:rPr>
        <w:t xml:space="preserve">με την συνάρτηση </w:t>
      </w:r>
      <w:r w:rsidR="00F92CE3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newPopulationSelectionFromOld</w:t>
      </w:r>
      <w:r w:rsidR="00F92CE3">
        <w:rPr>
          <w:rFonts w:ascii="Consolas" w:hAnsi="Consolas" w:cs="Consolas"/>
          <w:color w:val="000000"/>
          <w:sz w:val="19"/>
          <w:szCs w:val="19"/>
          <w:lang w:val="el-GR"/>
        </w:rPr>
        <w:t xml:space="preserve">. </w:t>
      </w:r>
    </w:p>
    <w:p w:rsidR="00F92CE3" w:rsidRDefault="00F92CE3" w:rsidP="00F92CE3">
      <w:pPr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lang w:val="el-GR"/>
        </w:rPr>
        <w:t xml:space="preserve">Προσθέτουμε τα μέλη από τις 2 συναρτήσεις στο </w:t>
      </w:r>
      <w:r>
        <w:rPr>
          <w:lang w:val="en-GB"/>
        </w:rPr>
        <w:t>vector</w:t>
      </w:r>
      <w:r>
        <w:rPr>
          <w:lang w:val="el-GR"/>
        </w:rPr>
        <w:t xml:space="preserve"> </w:t>
      </w:r>
      <w:r w:rsidRPr="00F92CE3">
        <w:rPr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newPopulation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Pr="00F92CE3">
        <w:rPr>
          <w:lang w:val="el-GR"/>
        </w:rPr>
        <w:t xml:space="preserve">και εφαρμόζουμε μετάλλαξη σε ποσοστό 10%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childrenMutationCreation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).</w:t>
      </w:r>
    </w:p>
    <w:p w:rsidR="00F92CE3" w:rsidRPr="00AA688E" w:rsidRDefault="00F92CE3" w:rsidP="00F92CE3">
      <w:pPr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lang w:val="el-GR"/>
        </w:rPr>
        <w:br/>
        <w:t xml:space="preserve">Υπολογίζουμε την καταλληλότητα και βρίσκουμε το καλύτερο μέλος του νέου πληθυσμού </w:t>
      </w:r>
      <w:r w:rsidR="00AA688E">
        <w:rPr>
          <w:lang w:val="el-GR"/>
        </w:rPr>
        <w:t xml:space="preserve">επιστρέφουμε στον έλεγχο </w:t>
      </w:r>
      <w:r w:rsidR="00AA688E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canTerminate</w:t>
      </w:r>
      <w:r w:rsidR="00AA688E" w:rsidRPr="00AA688E">
        <w:rPr>
          <w:rFonts w:ascii="Consolas" w:hAnsi="Consolas" w:cs="Consolas"/>
          <w:color w:val="000000"/>
          <w:sz w:val="19"/>
          <w:szCs w:val="19"/>
          <w:lang w:val="el-GR"/>
        </w:rPr>
        <w:t>.</w:t>
      </w:r>
    </w:p>
    <w:p w:rsidR="004705EC" w:rsidRPr="004705EC" w:rsidRDefault="00AA688E" w:rsidP="004705EC">
      <w:pPr>
        <w:rPr>
          <w:lang w:val="el-GR"/>
        </w:rPr>
      </w:pPr>
      <w:r>
        <w:rPr>
          <w:lang w:val="el-GR"/>
        </w:rPr>
        <w:t>Όταν το σωστό αποτέλεσμα βρεθεί, εμφανίζουμε το μέλος με την καλύτερη καταλληλότητα</w:t>
      </w:r>
      <w:r w:rsidR="000044DC">
        <w:rPr>
          <w:lang w:val="el-GR"/>
        </w:rPr>
        <w:t>.</w:t>
      </w:r>
    </w:p>
    <w:sectPr w:rsidR="004705EC" w:rsidRPr="004705EC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525" w:rsidRDefault="005A4525" w:rsidP="00C6554A">
      <w:pPr>
        <w:spacing w:before="0" w:after="0" w:line="240" w:lineRule="auto"/>
      </w:pPr>
      <w:r>
        <w:separator/>
      </w:r>
    </w:p>
  </w:endnote>
  <w:endnote w:type="continuationSeparator" w:id="0">
    <w:p w:rsidR="005A4525" w:rsidRDefault="005A452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6350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525" w:rsidRDefault="005A4525" w:rsidP="00C6554A">
      <w:pPr>
        <w:spacing w:before="0" w:after="0" w:line="240" w:lineRule="auto"/>
      </w:pPr>
      <w:r>
        <w:separator/>
      </w:r>
    </w:p>
  </w:footnote>
  <w:footnote w:type="continuationSeparator" w:id="0">
    <w:p w:rsidR="005A4525" w:rsidRDefault="005A452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7D0C69"/>
    <w:multiLevelType w:val="hybridMultilevel"/>
    <w:tmpl w:val="C3960946"/>
    <w:lvl w:ilvl="0" w:tplc="4A9A509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4C84467"/>
    <w:multiLevelType w:val="hybridMultilevel"/>
    <w:tmpl w:val="FCD64E1A"/>
    <w:lvl w:ilvl="0" w:tplc="C1E042D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DD147A4"/>
    <w:multiLevelType w:val="hybridMultilevel"/>
    <w:tmpl w:val="4D089E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880700"/>
    <w:multiLevelType w:val="hybridMultilevel"/>
    <w:tmpl w:val="47F615CE"/>
    <w:lvl w:ilvl="0" w:tplc="48CE89BA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4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3B"/>
    <w:rsid w:val="000044DC"/>
    <w:rsid w:val="00043517"/>
    <w:rsid w:val="001B633B"/>
    <w:rsid w:val="002330EC"/>
    <w:rsid w:val="002554CD"/>
    <w:rsid w:val="00293B83"/>
    <w:rsid w:val="002B4294"/>
    <w:rsid w:val="00333D0D"/>
    <w:rsid w:val="003D42F9"/>
    <w:rsid w:val="004705EC"/>
    <w:rsid w:val="00491000"/>
    <w:rsid w:val="004A1CAC"/>
    <w:rsid w:val="004A28B9"/>
    <w:rsid w:val="004C049F"/>
    <w:rsid w:val="005000E2"/>
    <w:rsid w:val="005A049B"/>
    <w:rsid w:val="005A4525"/>
    <w:rsid w:val="005C1FBB"/>
    <w:rsid w:val="00634A8B"/>
    <w:rsid w:val="006A3CE7"/>
    <w:rsid w:val="006B534C"/>
    <w:rsid w:val="006E0F47"/>
    <w:rsid w:val="00881B2D"/>
    <w:rsid w:val="00884681"/>
    <w:rsid w:val="00924BCD"/>
    <w:rsid w:val="00A2093B"/>
    <w:rsid w:val="00A507B7"/>
    <w:rsid w:val="00AA688E"/>
    <w:rsid w:val="00AE21A6"/>
    <w:rsid w:val="00B15536"/>
    <w:rsid w:val="00B664F7"/>
    <w:rsid w:val="00C6554A"/>
    <w:rsid w:val="00D35912"/>
    <w:rsid w:val="00D507B4"/>
    <w:rsid w:val="00D54FC8"/>
    <w:rsid w:val="00DC2588"/>
    <w:rsid w:val="00DF1DAD"/>
    <w:rsid w:val="00E2555C"/>
    <w:rsid w:val="00E55C5B"/>
    <w:rsid w:val="00ED7C44"/>
    <w:rsid w:val="00F40F47"/>
    <w:rsid w:val="00F63500"/>
    <w:rsid w:val="00F9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C8914"/>
  <w15:chartTrackingRefBased/>
  <w15:docId w15:val="{669C4416-A640-4C66-B694-34E4AD65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05EC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2330E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C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blem.d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n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3AFD5-1756-4C48-A8C1-45F6706C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1100</TotalTime>
  <Pages>4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Thomopoulou</dc:creator>
  <cp:keywords/>
  <dc:description/>
  <cp:lastModifiedBy>Penny Thomopoulou</cp:lastModifiedBy>
  <cp:revision>5</cp:revision>
  <dcterms:created xsi:type="dcterms:W3CDTF">2017-05-16T08:55:00Z</dcterms:created>
  <dcterms:modified xsi:type="dcterms:W3CDTF">2017-05-22T18:03:00Z</dcterms:modified>
</cp:coreProperties>
</file>